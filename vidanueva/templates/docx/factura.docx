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907"/>
        <w:gridCol w:w="2729"/>
        <w:gridCol w:w="1093"/>
        <w:gridCol w:w="2581"/>
      </w:tblGrid>
      <w:tr w:rsidR="00AD6E6B" w:rsidTr="003E638A">
        <w:trPr>
          <w:trHeight w:val="756"/>
        </w:trPr>
        <w:tc>
          <w:tcPr>
            <w:tcW w:w="3907" w:type="dxa"/>
            <w:shd w:val="clear" w:color="auto" w:fill="auto"/>
            <w:tcMar>
              <w:top w:w="0" w:type="dxa"/>
            </w:tcMar>
          </w:tcPr>
          <w:p w:rsidR="00AD6E6B" w:rsidRDefault="002D1941" w:rsidP="00FE67BF">
            <w:pPr>
              <w:pStyle w:val="Right-alignedtext"/>
            </w:pPr>
            <w:r>
              <w:pict>
                <v:shape id="_x0000_i1026" type="#_x0000_t75" style="width:183.75pt;height:1in">
                  <v:imagedata r:id="rId6" o:title="floristeria"/>
                </v:shape>
              </w:pict>
            </w:r>
          </w:p>
        </w:tc>
        <w:tc>
          <w:tcPr>
            <w:tcW w:w="6403" w:type="dxa"/>
            <w:gridSpan w:val="3"/>
            <w:shd w:val="clear" w:color="auto" w:fill="auto"/>
          </w:tcPr>
          <w:p w:rsidR="00AD6E6B" w:rsidRPr="007B5054" w:rsidRDefault="007624AB" w:rsidP="007B5054">
            <w:pPr>
              <w:pStyle w:val="Heading1"/>
            </w:pPr>
            <w:r w:rsidRPr="007B5054">
              <w:t>Recibo de Venta</w:t>
            </w:r>
          </w:p>
        </w:tc>
      </w:tr>
      <w:tr w:rsidR="00F56369" w:rsidRPr="002D1941" w:rsidTr="003E638A">
        <w:trPr>
          <w:trHeight w:val="288"/>
        </w:trPr>
        <w:tc>
          <w:tcPr>
            <w:tcW w:w="7729" w:type="dxa"/>
            <w:gridSpan w:val="3"/>
            <w:shd w:val="clear" w:color="auto" w:fill="auto"/>
            <w:tcMar>
              <w:top w:w="0" w:type="dxa"/>
            </w:tcMar>
          </w:tcPr>
          <w:p w:rsidR="00F56369" w:rsidRPr="007B5054" w:rsidRDefault="007624AB" w:rsidP="00EC4D1A">
            <w:pPr>
              <w:pStyle w:val="Slogan"/>
              <w:rPr>
                <w:color w:val="28A15C"/>
                <w:lang w:val="es-ES"/>
              </w:rPr>
            </w:pPr>
            <w:r w:rsidRPr="007B5054">
              <w:rPr>
                <w:color w:val="28A15C"/>
                <w:lang w:val="es-ES"/>
              </w:rPr>
              <w:t>Todo lo relacionado con Arreglos Florales</w:t>
            </w:r>
          </w:p>
        </w:tc>
        <w:tc>
          <w:tcPr>
            <w:tcW w:w="2581" w:type="dxa"/>
            <w:shd w:val="clear" w:color="auto" w:fill="auto"/>
          </w:tcPr>
          <w:p w:rsidR="00DC3F34" w:rsidRPr="006053DF" w:rsidRDefault="007624AB" w:rsidP="00EC4D1A">
            <w:pPr>
              <w:pStyle w:val="Right-alignedtext"/>
              <w:rPr>
                <w:lang w:val="es-ES"/>
              </w:rPr>
            </w:pPr>
            <w:r w:rsidRPr="006053DF">
              <w:rPr>
                <w:lang w:val="es-ES"/>
              </w:rPr>
              <w:t>Fecha</w:t>
            </w:r>
            <w:r w:rsidR="00DC3F34" w:rsidRPr="006053DF">
              <w:rPr>
                <w:lang w:val="es-ES"/>
              </w:rPr>
              <w:t xml:space="preserve">: </w:t>
            </w:r>
            <w:sdt>
              <w:sdtPr>
                <w:rPr>
                  <w:lang w:val="es-ES"/>
                </w:rPr>
                <w:alias w:val="Date"/>
                <w:tag w:val="Date"/>
                <w:id w:val="1326671113"/>
                <w:placeholder>
                  <w:docPart w:val="4AEBF5412C564916BC518510D635CC46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6053DF">
                  <w:rPr>
                    <w:lang w:val="es-ES"/>
                  </w:rPr>
                  <w:t>{{fecha</w:t>
                </w:r>
                <w:r w:rsidR="003E638A" w:rsidRPr="006053DF">
                  <w:rPr>
                    <w:lang w:val="es-ES"/>
                  </w:rPr>
                  <w:t>_actual</w:t>
                </w:r>
                <w:r w:rsidRPr="006053DF">
                  <w:rPr>
                    <w:lang w:val="es-ES"/>
                  </w:rPr>
                  <w:t>}}</w:t>
                </w:r>
              </w:sdtContent>
            </w:sdt>
          </w:p>
          <w:p w:rsidR="00663E19" w:rsidRPr="006053DF" w:rsidRDefault="007624AB" w:rsidP="00EC4D1A">
            <w:pPr>
              <w:pStyle w:val="Right-alignedtext"/>
              <w:rPr>
                <w:lang w:val="es-ES"/>
              </w:rPr>
            </w:pPr>
            <w:r w:rsidRPr="006053DF">
              <w:rPr>
                <w:lang w:val="es-ES"/>
              </w:rPr>
              <w:t>Recibo</w:t>
            </w:r>
            <w:r w:rsidR="00DC3F34" w:rsidRPr="006053DF">
              <w:rPr>
                <w:lang w:val="es-ES"/>
              </w:rPr>
              <w:t xml:space="preserve"> # </w:t>
            </w:r>
            <w:r w:rsidR="006053DF" w:rsidRPr="006053DF">
              <w:rPr>
                <w:lang w:val="es-ES"/>
              </w:rPr>
              <w:t>{{numero_factura}}</w:t>
            </w:r>
          </w:p>
        </w:tc>
      </w:tr>
      <w:tr w:rsidR="003B1554" w:rsidTr="003E638A">
        <w:trPr>
          <w:trHeight w:val="1155"/>
        </w:trPr>
        <w:tc>
          <w:tcPr>
            <w:tcW w:w="6636" w:type="dxa"/>
            <w:gridSpan w:val="2"/>
            <w:shd w:val="clear" w:color="auto" w:fill="auto"/>
            <w:tcMar>
              <w:top w:w="0" w:type="dxa"/>
            </w:tcMar>
          </w:tcPr>
          <w:p w:rsidR="003B1554" w:rsidRPr="006053DF" w:rsidRDefault="003B1554" w:rsidP="00DC3F34">
            <w:pPr>
              <w:rPr>
                <w:lang w:val="es-ES"/>
              </w:rPr>
            </w:pPr>
          </w:p>
        </w:tc>
        <w:tc>
          <w:tcPr>
            <w:tcW w:w="1093" w:type="dxa"/>
            <w:shd w:val="clear" w:color="auto" w:fill="auto"/>
          </w:tcPr>
          <w:p w:rsidR="003B1554" w:rsidRDefault="005D1861" w:rsidP="00DC3F34">
            <w:pPr>
              <w:pStyle w:val="Heading2"/>
            </w:pPr>
            <w:r>
              <w:t>Vendido a</w:t>
            </w:r>
          </w:p>
        </w:tc>
        <w:tc>
          <w:tcPr>
            <w:tcW w:w="2581" w:type="dxa"/>
            <w:shd w:val="clear" w:color="auto" w:fill="auto"/>
          </w:tcPr>
          <w:p w:rsidR="00EC4D1A" w:rsidRPr="001E3C2E" w:rsidRDefault="005D1861" w:rsidP="00EC4D1A">
            <w:pPr>
              <w:pStyle w:val="Right-alignedtext"/>
            </w:pPr>
            <w:r>
              <w:t>{{cliente}}</w:t>
            </w:r>
          </w:p>
          <w:p w:rsidR="00EC4D1A" w:rsidRDefault="005D1861" w:rsidP="00EC4D1A">
            <w:pPr>
              <w:pStyle w:val="Right-alignedtext"/>
            </w:pPr>
            <w:r>
              <w:t>{{</w:t>
            </w:r>
            <w:r w:rsidR="009C3730">
              <w:t>documento</w:t>
            </w:r>
            <w:r>
              <w:t>}}</w:t>
            </w:r>
          </w:p>
          <w:p w:rsidR="003B1554" w:rsidRPr="000E042A" w:rsidRDefault="007B5054" w:rsidP="007D00C8">
            <w:pPr>
              <w:pStyle w:val="Right-alignedtext"/>
            </w:pPr>
            <w:r>
              <w:t>{{telefono}}</w:t>
            </w:r>
          </w:p>
        </w:tc>
      </w:tr>
    </w:tbl>
    <w:p w:rsidR="00954EF9" w:rsidRDefault="00954EF9" w:rsidP="004F202D"/>
    <w:p w:rsidR="009C1689" w:rsidRDefault="009C1689" w:rsidP="00F563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192"/>
        <w:gridCol w:w="2184"/>
        <w:gridCol w:w="3827"/>
        <w:gridCol w:w="1827"/>
        <w:gridCol w:w="1280"/>
      </w:tblGrid>
      <w:tr w:rsidR="007D00C8" w:rsidRPr="001E3C2E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r>
              <w:t>Fecha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r>
              <w:t>Tipo de Arreglo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r>
              <w:t>Nombre del Fallecido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D00C8" w:rsidRPr="001E3C2E" w:rsidRDefault="007D00C8" w:rsidP="00DC3F34">
            <w:pPr>
              <w:pStyle w:val="Heading2"/>
            </w:pPr>
            <w:r>
              <w:t>Cantidad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7D00C8" w:rsidRPr="001E3C2E" w:rsidRDefault="007D00C8" w:rsidP="00DC3F34">
            <w:pPr>
              <w:pStyle w:val="Heading2"/>
            </w:pPr>
            <w:r>
              <w:t>Total</w:t>
            </w:r>
          </w:p>
        </w:tc>
      </w:tr>
      <w:tr w:rsidR="007B5054" w:rsidRPr="008F6E3D" w:rsidTr="00FA1088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5054" w:rsidRPr="008F6E3D" w:rsidRDefault="007B5054" w:rsidP="008F6E3D">
            <w:pPr>
              <w:pStyle w:val="Right-alignedtext"/>
              <w:jc w:val="left"/>
            </w:pPr>
            <w:r w:rsidRPr="008F6E3D">
              <w:t>{%tr for v in ventas %}</w:t>
            </w:r>
          </w:p>
        </w:tc>
      </w:tr>
      <w:tr w:rsidR="007D00C8" w:rsidRPr="008F6E3D" w:rsidTr="007D00C8">
        <w:trPr>
          <w:cantSplit/>
          <w:trHeight w:val="216"/>
        </w:trPr>
        <w:tc>
          <w:tcPr>
            <w:tcW w:w="11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szCs w:val="16"/>
                <w:lang w:val="es-ES"/>
              </w:rPr>
            </w:pPr>
            <w:r w:rsidRPr="008F6E3D">
              <w:rPr>
                <w:szCs w:val="16"/>
                <w:lang w:val="es-ES"/>
              </w:rPr>
              <w:t>{{</w:t>
            </w:r>
            <w:r>
              <w:rPr>
                <w:szCs w:val="16"/>
                <w:lang w:val="es-ES"/>
              </w:rPr>
              <w:t>v</w:t>
            </w:r>
            <w:r w:rsidRPr="008F6E3D">
              <w:rPr>
                <w:szCs w:val="16"/>
                <w:lang w:val="es-ES"/>
              </w:rPr>
              <w:t>.</w:t>
            </w:r>
            <w:r>
              <w:rPr>
                <w:szCs w:val="16"/>
                <w:lang w:val="es-ES"/>
              </w:rPr>
              <w:t>fecha</w:t>
            </w:r>
            <w:r w:rsidRPr="008F6E3D">
              <w:rPr>
                <w:szCs w:val="16"/>
                <w:lang w:val="es-ES"/>
              </w:rPr>
              <w:t>}}</w:t>
            </w:r>
          </w:p>
        </w:tc>
        <w:tc>
          <w:tcPr>
            <w:tcW w:w="2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lang w:val="es-ES"/>
              </w:rPr>
            </w:pPr>
            <w:r>
              <w:rPr>
                <w:lang w:val="es-ES"/>
              </w:rPr>
              <w:t>{{v.tipo_arreglo}}</w:t>
            </w:r>
          </w:p>
        </w:tc>
        <w:tc>
          <w:tcPr>
            <w:tcW w:w="38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D00C8" w:rsidRPr="008F6E3D" w:rsidRDefault="007D00C8" w:rsidP="008F6E3D">
            <w:pPr>
              <w:rPr>
                <w:lang w:val="es-ES"/>
              </w:rPr>
            </w:pPr>
            <w:r>
              <w:rPr>
                <w:lang w:val="es-ES"/>
              </w:rPr>
              <w:t>{{v.nombre_fallecido}}</w:t>
            </w:r>
          </w:p>
        </w:tc>
        <w:tc>
          <w:tcPr>
            <w:tcW w:w="18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D00C8" w:rsidRPr="008F6E3D" w:rsidRDefault="007D00C8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{{v.cantidad}}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8F6E3D" w:rsidRDefault="007D00C8" w:rsidP="008F6E3D">
            <w:pPr>
              <w:pStyle w:val="Right-alignedtext"/>
              <w:jc w:val="left"/>
              <w:rPr>
                <w:lang w:val="es-ES"/>
              </w:rPr>
            </w:pPr>
            <w:r>
              <w:rPr>
                <w:lang w:val="es-ES"/>
              </w:rPr>
              <w:t>{{v.total}}</w:t>
            </w:r>
          </w:p>
        </w:tc>
      </w:tr>
      <w:tr w:rsidR="007B5054" w:rsidRPr="008F6E3D" w:rsidTr="004E3605">
        <w:trPr>
          <w:cantSplit/>
          <w:trHeight w:val="216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B5054" w:rsidRPr="008F6E3D" w:rsidRDefault="007B5054" w:rsidP="008F6E3D">
            <w:pPr>
              <w:pStyle w:val="Right-alignedtext"/>
              <w:jc w:val="left"/>
              <w:rPr>
                <w:lang w:val="es-ES"/>
              </w:rPr>
            </w:pPr>
            <w:r>
              <w:t>{%tr endfor %}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Pr="001C2122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Pr="001C2122" w:rsidRDefault="007D00C8" w:rsidP="00EA3B06">
            <w:r>
              <w:t>Subtotal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{{subtotal}}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Default="007D00C8" w:rsidP="00EA3B06">
            <w:r>
              <w:t>IVA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{{iva}}</w:t>
            </w:r>
          </w:p>
        </w:tc>
      </w:tr>
      <w:tr w:rsidR="007D00C8" w:rsidRPr="001C2122" w:rsidTr="007D00C8">
        <w:trPr>
          <w:cantSplit/>
          <w:trHeight w:val="216"/>
        </w:trPr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0C8" w:rsidRDefault="007D00C8" w:rsidP="00EA3B0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00C8" w:rsidRDefault="007D00C8" w:rsidP="00EA3B06">
            <w:r>
              <w:t>Total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D00C8" w:rsidRPr="001C2122" w:rsidRDefault="007D00C8" w:rsidP="00EA3B06">
            <w:pPr>
              <w:pStyle w:val="Right-alignedtext"/>
            </w:pPr>
            <w:r>
              <w:t>{{total}}</w:t>
            </w:r>
          </w:p>
        </w:tc>
      </w:tr>
    </w:tbl>
    <w:p w:rsidR="009C1689" w:rsidRPr="007B5054" w:rsidRDefault="009C3730" w:rsidP="003B1554">
      <w:pPr>
        <w:pStyle w:val="ThankYou"/>
        <w:rPr>
          <w:color w:val="EF197F"/>
          <w:lang w:val="es-ES"/>
        </w:rPr>
      </w:pPr>
      <w:r w:rsidRPr="007B5054">
        <w:rPr>
          <w:color w:val="EF197F"/>
          <w:lang w:val="es-ES"/>
        </w:rPr>
        <w:t>Gracias por su compra!</w:t>
      </w:r>
    </w:p>
    <w:p w:rsidR="006053DF" w:rsidRPr="007B5054" w:rsidRDefault="002D1941" w:rsidP="006053DF">
      <w:pPr>
        <w:pStyle w:val="ContactInfo"/>
        <w:rPr>
          <w:color w:val="28A15C"/>
          <w:lang w:val="es-ES"/>
        </w:rPr>
      </w:pPr>
      <w:sdt>
        <w:sdtPr>
          <w:rPr>
            <w:color w:val="28A15C"/>
            <w:lang w:val="es-ES"/>
          </w:rPr>
          <w:alias w:val="Company"/>
          <w:tag w:val="Company"/>
          <w:id w:val="7433536"/>
          <w:placeholder>
            <w:docPart w:val="821D9A2B7B5249369A07D7EDA09BBD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9C3730" w:rsidRPr="007B5054">
            <w:rPr>
              <w:color w:val="28A15C"/>
              <w:lang w:val="es-ES"/>
            </w:rPr>
            <w:t>Floristería Vida-nueva</w:t>
          </w:r>
        </w:sdtContent>
      </w:sdt>
      <w:r>
        <w:rPr>
          <w:color w:val="28A15C"/>
          <w:lang w:val="es-ES"/>
        </w:rPr>
        <w:br/>
        <w:t>NIT 43019628-5</w:t>
      </w:r>
      <w:bookmarkStart w:id="0" w:name="_GoBack"/>
      <w:bookmarkEnd w:id="0"/>
      <w:r w:rsidR="007B5054">
        <w:rPr>
          <w:color w:val="28A15C"/>
          <w:lang w:val="es-ES"/>
        </w:rPr>
        <w:br/>
      </w:r>
      <w:r w:rsidR="009C3730" w:rsidRPr="007B5054">
        <w:rPr>
          <w:color w:val="28A15C"/>
          <w:lang w:val="es-ES"/>
        </w:rPr>
        <w:t>Cra 51D 60-61</w:t>
      </w:r>
      <w:r w:rsidR="007B5054">
        <w:rPr>
          <w:color w:val="28A15C"/>
          <w:lang w:val="es-ES"/>
        </w:rPr>
        <w:t xml:space="preserve"> Juan del Corral</w:t>
      </w:r>
      <w:r w:rsidR="006053DF" w:rsidRPr="006053DF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br/>
        <w:t>Telé</w:t>
      </w:r>
      <w:r w:rsidR="006053DF" w:rsidRPr="007B5054">
        <w:rPr>
          <w:color w:val="28A15C"/>
          <w:lang w:val="es-ES"/>
        </w:rPr>
        <w:t xml:space="preserve">fono </w:t>
      </w:r>
      <w:r w:rsidR="006053DF">
        <w:rPr>
          <w:color w:val="28A15C"/>
          <w:lang w:val="es-ES"/>
        </w:rPr>
        <w:t xml:space="preserve">Diurno </w:t>
      </w:r>
      <w:r w:rsidR="006053DF" w:rsidRPr="007B5054">
        <w:rPr>
          <w:color w:val="28A15C"/>
          <w:lang w:val="es-ES"/>
        </w:rPr>
        <w:t>571 90 20 – 513 28 41</w:t>
      </w:r>
      <w:r w:rsidR="006053DF" w:rsidRPr="006053DF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br/>
        <w:t>Telé</w:t>
      </w:r>
      <w:r w:rsidR="006053DF" w:rsidRPr="007B5054">
        <w:rPr>
          <w:color w:val="28A15C"/>
          <w:lang w:val="es-ES"/>
        </w:rPr>
        <w:t xml:space="preserve">fono </w:t>
      </w:r>
      <w:r w:rsidR="006053DF">
        <w:rPr>
          <w:color w:val="28A15C"/>
          <w:lang w:val="es-ES"/>
        </w:rPr>
        <w:t>Nocturno 512</w:t>
      </w:r>
      <w:r w:rsidR="006053DF" w:rsidRPr="007B5054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t>42</w:t>
      </w:r>
      <w:r w:rsidR="006053DF" w:rsidRPr="007B5054">
        <w:rPr>
          <w:color w:val="28A15C"/>
          <w:lang w:val="es-ES"/>
        </w:rPr>
        <w:t xml:space="preserve"> </w:t>
      </w:r>
      <w:r w:rsidR="006053DF">
        <w:rPr>
          <w:color w:val="28A15C"/>
          <w:lang w:val="es-ES"/>
        </w:rPr>
        <w:t>18</w:t>
      </w:r>
      <w:r w:rsidR="006053DF">
        <w:rPr>
          <w:color w:val="28A15C"/>
          <w:lang w:val="es-ES"/>
        </w:rPr>
        <w:br/>
      </w:r>
      <w:r w:rsidR="009C3730" w:rsidRPr="007B5054">
        <w:rPr>
          <w:color w:val="28A15C"/>
          <w:lang w:val="es-ES"/>
        </w:rPr>
        <w:t>Whatsapp 314 862 53 22</w:t>
      </w:r>
      <w:r w:rsidR="006053DF">
        <w:rPr>
          <w:color w:val="28A15C"/>
          <w:lang w:val="es-ES"/>
        </w:rPr>
        <w:br/>
        <w:t>Medellín - Colombia</w:t>
      </w:r>
    </w:p>
    <w:sectPr w:rsidR="006053DF" w:rsidRPr="007B5054" w:rsidSect="007E6B7E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24AB"/>
    <w:rsid w:val="00010191"/>
    <w:rsid w:val="000653AC"/>
    <w:rsid w:val="000E042A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D1941"/>
    <w:rsid w:val="002D794F"/>
    <w:rsid w:val="002F6035"/>
    <w:rsid w:val="00304275"/>
    <w:rsid w:val="00311C97"/>
    <w:rsid w:val="003272DA"/>
    <w:rsid w:val="0035067A"/>
    <w:rsid w:val="003B1554"/>
    <w:rsid w:val="003E5FCD"/>
    <w:rsid w:val="003E638A"/>
    <w:rsid w:val="00441785"/>
    <w:rsid w:val="00442CDA"/>
    <w:rsid w:val="0045588D"/>
    <w:rsid w:val="004F202D"/>
    <w:rsid w:val="005209B5"/>
    <w:rsid w:val="00521569"/>
    <w:rsid w:val="005865E7"/>
    <w:rsid w:val="005D1861"/>
    <w:rsid w:val="006053DF"/>
    <w:rsid w:val="00663E19"/>
    <w:rsid w:val="00704C33"/>
    <w:rsid w:val="00705699"/>
    <w:rsid w:val="00755F57"/>
    <w:rsid w:val="007624AB"/>
    <w:rsid w:val="007B1082"/>
    <w:rsid w:val="007B38EB"/>
    <w:rsid w:val="007B5054"/>
    <w:rsid w:val="007D00C8"/>
    <w:rsid w:val="007E6B7E"/>
    <w:rsid w:val="007F242B"/>
    <w:rsid w:val="008171B1"/>
    <w:rsid w:val="00820427"/>
    <w:rsid w:val="008C5A0E"/>
    <w:rsid w:val="008E45DF"/>
    <w:rsid w:val="008F6E3D"/>
    <w:rsid w:val="009355BA"/>
    <w:rsid w:val="00953D43"/>
    <w:rsid w:val="00954EF9"/>
    <w:rsid w:val="009A0A91"/>
    <w:rsid w:val="009C1689"/>
    <w:rsid w:val="009C3730"/>
    <w:rsid w:val="009D0ECF"/>
    <w:rsid w:val="009D7158"/>
    <w:rsid w:val="00A42A8C"/>
    <w:rsid w:val="00A472D4"/>
    <w:rsid w:val="00A54A6E"/>
    <w:rsid w:val="00A57EB0"/>
    <w:rsid w:val="00A63377"/>
    <w:rsid w:val="00A87BAC"/>
    <w:rsid w:val="00A908B1"/>
    <w:rsid w:val="00A92D87"/>
    <w:rsid w:val="00AA16FA"/>
    <w:rsid w:val="00AD1385"/>
    <w:rsid w:val="00AD6E6B"/>
    <w:rsid w:val="00B451AC"/>
    <w:rsid w:val="00B629A1"/>
    <w:rsid w:val="00B90E1B"/>
    <w:rsid w:val="00B9178F"/>
    <w:rsid w:val="00C46658"/>
    <w:rsid w:val="00C50F0E"/>
    <w:rsid w:val="00C64428"/>
    <w:rsid w:val="00C650E6"/>
    <w:rsid w:val="00C673FD"/>
    <w:rsid w:val="00C810A3"/>
    <w:rsid w:val="00CA1C8D"/>
    <w:rsid w:val="00CA4BCD"/>
    <w:rsid w:val="00CD1017"/>
    <w:rsid w:val="00D10BE7"/>
    <w:rsid w:val="00D719AB"/>
    <w:rsid w:val="00D824D4"/>
    <w:rsid w:val="00DC3F34"/>
    <w:rsid w:val="00DF75B5"/>
    <w:rsid w:val="00E020A7"/>
    <w:rsid w:val="00E47F00"/>
    <w:rsid w:val="00E97E88"/>
    <w:rsid w:val="00EA3B06"/>
    <w:rsid w:val="00EB4F05"/>
    <w:rsid w:val="00EC4D1A"/>
    <w:rsid w:val="00ED5BBA"/>
    <w:rsid w:val="00F1113C"/>
    <w:rsid w:val="00F1654D"/>
    <w:rsid w:val="00F45F0F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F5070F"/>
  <w15:docId w15:val="{C2F4DD93-0BC7-439D-8B9A-F2C816B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3F3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7B505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EF197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C3F3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F34"/>
    <w:rPr>
      <w:color w:val="808080"/>
    </w:rPr>
  </w:style>
  <w:style w:type="paragraph" w:customStyle="1" w:styleId="Right-alignedtext">
    <w:name w:val="Right-aligned text"/>
    <w:basedOn w:val="Normal"/>
    <w:qFormat/>
    <w:rsid w:val="00820427"/>
    <w:pPr>
      <w:spacing w:line="240" w:lineRule="atLeast"/>
      <w:jc w:val="right"/>
    </w:pPr>
    <w:rPr>
      <w:szCs w:val="16"/>
    </w:rPr>
  </w:style>
  <w:style w:type="paragraph" w:customStyle="1" w:styleId="Slogan">
    <w:name w:val="Slogan"/>
    <w:basedOn w:val="Normal"/>
    <w:qFormat/>
    <w:rsid w:val="00DC3F34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qFormat/>
    <w:rsid w:val="00DC3F34"/>
    <w:pPr>
      <w:spacing w:before="520"/>
      <w:jc w:val="center"/>
    </w:pPr>
    <w:rPr>
      <w:color w:val="A6A6A6" w:themeColor="background1" w:themeShade="A6"/>
      <w:szCs w:val="18"/>
    </w:rPr>
  </w:style>
  <w:style w:type="paragraph" w:customStyle="1" w:styleId="ThankYou">
    <w:name w:val="Thank You"/>
    <w:basedOn w:val="Normal"/>
    <w:qFormat/>
    <w:rsid w:val="00DC3F34"/>
    <w:pPr>
      <w:spacing w:before="520"/>
      <w:jc w:val="center"/>
    </w:pPr>
    <w:rPr>
      <w:b/>
      <w:i/>
    </w:rPr>
  </w:style>
  <w:style w:type="paragraph" w:styleId="BalloonText">
    <w:name w:val="Balloon Text"/>
    <w:basedOn w:val="Normal"/>
    <w:link w:val="BalloonTextChar"/>
    <w:semiHidden/>
    <w:unhideWhenUsed/>
    <w:rsid w:val="00C4665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C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dila\AppData\Roaming\Microsoft\Templates\Sales%20receip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EBF5412C564916BC518510D635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048B-BE54-4FCA-B4F4-EFFC6D90CC68}"/>
      </w:docPartPr>
      <w:docPartBody>
        <w:p w:rsidR="00693D10" w:rsidRDefault="00FF38C5">
          <w:pPr>
            <w:pStyle w:val="4AEBF5412C564916BC518510D635CC46"/>
          </w:pPr>
          <w:r>
            <w:t>[Click to select date]</w:t>
          </w:r>
        </w:p>
      </w:docPartBody>
    </w:docPart>
    <w:docPart>
      <w:docPartPr>
        <w:name w:val="821D9A2B7B5249369A07D7EDA09BB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0040-3E2F-459E-99BD-B43EF25C4F5E}"/>
      </w:docPartPr>
      <w:docPartBody>
        <w:p w:rsidR="00693D10" w:rsidRDefault="00FF38C5">
          <w:pPr>
            <w:pStyle w:val="821D9A2B7B5249369A07D7EDA09BBD4E"/>
          </w:pPr>
          <w:r w:rsidRPr="00EC4D1A"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C5"/>
    <w:rsid w:val="00000EFA"/>
    <w:rsid w:val="00693D10"/>
    <w:rsid w:val="00E77519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FE98BABCA4FA8924257C4BCF0F97A">
    <w:name w:val="E5FFE98BABCA4FA8924257C4BCF0F97A"/>
  </w:style>
  <w:style w:type="paragraph" w:customStyle="1" w:styleId="4AEBF5412C564916BC518510D635CC46">
    <w:name w:val="4AEBF5412C564916BC518510D635CC46"/>
  </w:style>
  <w:style w:type="paragraph" w:customStyle="1" w:styleId="B274EF6889B643A9AA73A0E859383AF1">
    <w:name w:val="B274EF6889B643A9AA73A0E859383AF1"/>
  </w:style>
  <w:style w:type="paragraph" w:customStyle="1" w:styleId="47B1BD1BE58D4DDE92118E7DE84E23BC">
    <w:name w:val="47B1BD1BE58D4DDE92118E7DE84E23BC"/>
  </w:style>
  <w:style w:type="paragraph" w:customStyle="1" w:styleId="253EDCA66E934ADA8B290248DED4C962">
    <w:name w:val="253EDCA66E934ADA8B290248DED4C962"/>
  </w:style>
  <w:style w:type="paragraph" w:customStyle="1" w:styleId="B0E4FA20976F4B5980454BF73D9E119D">
    <w:name w:val="B0E4FA20976F4B5980454BF73D9E119D"/>
  </w:style>
  <w:style w:type="paragraph" w:customStyle="1" w:styleId="33CC52106144445988150D56A25DBD8A">
    <w:name w:val="33CC52106144445988150D56A25DBD8A"/>
  </w:style>
  <w:style w:type="paragraph" w:customStyle="1" w:styleId="ECF6F43F520B473FB1F8E65E925F239A">
    <w:name w:val="ECF6F43F520B473FB1F8E65E925F239A"/>
  </w:style>
  <w:style w:type="paragraph" w:customStyle="1" w:styleId="7A31A24493DD4083A6047B00FD8D0170">
    <w:name w:val="7A31A24493DD4083A6047B00FD8D0170"/>
  </w:style>
  <w:style w:type="paragraph" w:customStyle="1" w:styleId="821D9A2B7B5249369A07D7EDA09BBD4E">
    <w:name w:val="821D9A2B7B5249369A07D7EDA09BBD4E"/>
  </w:style>
  <w:style w:type="paragraph" w:customStyle="1" w:styleId="AC273F4CC2D04F7696FA31C899C1010E">
    <w:name w:val="AC273F4CC2D04F7696FA31C899C1010E"/>
  </w:style>
  <w:style w:type="paragraph" w:customStyle="1" w:styleId="FFAFA9584B28410EB2A0676025AAEFE2">
    <w:name w:val="FFAFA9584B28410EB2A0676025AAEFE2"/>
  </w:style>
  <w:style w:type="paragraph" w:customStyle="1" w:styleId="D5511C8CECBA420F80F20F04936FA063">
    <w:name w:val="D5511C8CECBA420F80F20F04936FA063"/>
  </w:style>
  <w:style w:type="paragraph" w:customStyle="1" w:styleId="7C76B4FA15464517915F9C8EC0C7AC86">
    <w:name w:val="7C76B4FA15464517915F9C8EC0C7AC86"/>
  </w:style>
  <w:style w:type="paragraph" w:customStyle="1" w:styleId="B2DAD8BB3DBF4E41B548EF9B4E1B0F8A">
    <w:name w:val="B2DAD8BB3DBF4E41B548EF9B4E1B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E35DA-F73C-4957-AA0D-286B33C2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Lines design).dotx</Template>
  <TotalTime>81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(Simple Lines design)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(Simple Lines design)</dc:title>
  <dc:creator>Ardila</dc:creator>
  <cp:keywords/>
  <cp:lastModifiedBy>Felipe Ignacio Ardila Garcia (fardila)</cp:lastModifiedBy>
  <cp:revision>4</cp:revision>
  <cp:lastPrinted>2004-08-26T20:37:00Z</cp:lastPrinted>
  <dcterms:created xsi:type="dcterms:W3CDTF">2017-01-15T17:49:00Z</dcterms:created>
  <dcterms:modified xsi:type="dcterms:W3CDTF">2017-01-18T21:05:00Z</dcterms:modified>
  <cp:category>Floristería Vida-nueva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TC011465911033</vt:lpwstr>
  </property>
</Properties>
</file>